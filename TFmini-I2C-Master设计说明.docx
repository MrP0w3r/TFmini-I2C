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sz w:val="30"/>
          <w:szCs w:val="30"/>
          <w:lang w:val="en-US" w:eastAsia="zh-CN"/>
        </w:rPr>
        <w:t>TFmini-I2C-Master设计说明</w:t>
      </w:r>
    </w:p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tbl>
      <w:tblPr>
        <w:tblStyle w:val="14"/>
        <w:tblW w:w="10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781"/>
        <w:gridCol w:w="3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更改日期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更改内容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tabs>
                <w:tab w:val="left" w:pos="2539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2018年9月9日</w:t>
            </w: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吴秀华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8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3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ind w:firstLine="420"/>
        <w:jc w:val="center"/>
        <w:rPr>
          <w:rFonts w:hint="eastAsia" w:ascii="宋体" w:hAnsi="宋体" w:eastAsia="宋体"/>
          <w:b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40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TOC \o "1-3" \h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_Toc18777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_Toc18777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9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_Toc29563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/>
              <w:lang w:val="en-US" w:eastAsia="zh-CN"/>
            </w:rPr>
            <w:t>二、 Master指令集（UART）</w:t>
          </w:r>
          <w:r>
            <w:tab/>
          </w:r>
          <w:r>
            <w:fldChar w:fldCharType="begin"/>
          </w:r>
          <w:r>
            <w:instrText xml:space="preserve"> PAGEREF _Toc29563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_Toc29398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开启/关闭数据采集</w:t>
          </w:r>
          <w:r>
            <w:tab/>
          </w:r>
          <w:r>
            <w:fldChar w:fldCharType="begin"/>
          </w:r>
          <w:r>
            <w:instrText xml:space="preserve"> PAGEREF _Toc29398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_Toc12915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配置从机地址</w:t>
          </w:r>
          <w:r>
            <w:tab/>
          </w:r>
          <w:r>
            <w:fldChar w:fldCharType="begin"/>
          </w:r>
          <w:r>
            <w:instrText xml:space="preserve"> PAGEREF _Toc12915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_Toc21956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固定测距模式档位</w:t>
          </w:r>
          <w:r>
            <w:rPr>
              <w:rFonts w:hint="eastAsia"/>
              <w:lang w:val="en-US" w:eastAsia="zh-CN"/>
            </w:rPr>
            <w:t>和测距模式</w:t>
          </w:r>
          <w:r>
            <w:tab/>
          </w:r>
          <w:r>
            <w:fldChar w:fldCharType="begin"/>
          </w:r>
          <w:r>
            <w:instrText xml:space="preserve"> PAGEREF _Toc21956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_Toc13255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量程输出限制模式</w:t>
          </w:r>
          <w:r>
            <w:rPr>
              <w:rFonts w:hint="eastAsia"/>
              <w:lang w:val="en-US" w:eastAsia="zh-CN"/>
            </w:rPr>
            <w:t>和</w:t>
          </w:r>
          <w:r>
            <w:rPr>
              <w:rFonts w:hint="eastAsia"/>
              <w:lang w:eastAsia="zh-CN"/>
            </w:rPr>
            <w:t>量程输出限制阈值</w:t>
          </w:r>
          <w:r>
            <w:tab/>
          </w:r>
          <w:r>
            <w:fldChar w:fldCharType="begin"/>
          </w:r>
          <w:r>
            <w:instrText xml:space="preserve"> PAGEREF _Toc13255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_Toc13965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信号强度阈值最低点</w:t>
          </w:r>
          <w:r>
            <w:tab/>
          </w:r>
          <w:r>
            <w:fldChar w:fldCharType="begin"/>
          </w:r>
          <w:r>
            <w:instrText xml:space="preserve"> PAGEREF _Toc13965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_Toc14779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配置</w:t>
          </w:r>
          <w:r>
            <w:rPr>
              <w:rFonts w:hint="eastAsia"/>
              <w:lang w:eastAsia="zh-CN"/>
            </w:rPr>
            <w:t>距离数据单位</w:t>
          </w:r>
          <w:r>
            <w:tab/>
          </w:r>
          <w:r>
            <w:fldChar w:fldCharType="begin"/>
          </w:r>
          <w:r>
            <w:instrText xml:space="preserve"> PAGEREF _Toc14779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0"/>
            <w:tabs>
              <w:tab w:val="right" w:leader="dot" w:pos="10204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_Toc10208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lang w:eastAsia="zh-CN"/>
            </w:rPr>
            <w:t>恢复默认配置</w:t>
          </w:r>
          <w:r>
            <w:tab/>
          </w:r>
          <w:r>
            <w:fldChar w:fldCharType="begin"/>
          </w:r>
          <w:r>
            <w:instrText xml:space="preserve"> PAGEREF _Toc10208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spacing w:line="360" w:lineRule="auto"/>
            <w:ind w:right="420"/>
            <w:rPr>
              <w:rFonts w:ascii="宋体" w:hAnsi="宋体" w:eastAsia="宋体" w:cstheme="minorBidi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spacing w:line="360" w:lineRule="auto"/>
        <w:ind w:right="420"/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4"/>
          <w:szCs w:val="24"/>
          <w:lang w:val="en-US" w:eastAsia="zh-CN" w:bidi="ar-SA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8777"/>
      <w:r>
        <w:rPr>
          <w:rFonts w:hint="eastAsia"/>
          <w:lang w:val="en-US" w:eastAsia="zh-CN"/>
        </w:rPr>
        <w:t>概述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本文用于介绍如何使用STM32F103作为Master与TFmini-I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C交互。</w:t>
      </w:r>
    </w:p>
    <w:p>
      <w:pPr>
        <w:pStyle w:val="2"/>
        <w:rPr>
          <w:rFonts w:hint="eastAsia"/>
          <w:lang w:val="en-US" w:eastAsia="zh-CN"/>
        </w:rPr>
      </w:pPr>
      <w:bookmarkStart w:id="1" w:name="_Toc29563"/>
      <w:r>
        <w:rPr>
          <w:rFonts w:hint="eastAsia"/>
          <w:lang w:val="en-US" w:eastAsia="zh-CN"/>
        </w:rPr>
        <w:t>Master指令集（UART）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398"/>
      <w:r>
        <w:rPr>
          <w:rFonts w:hint="eastAsia"/>
          <w:lang w:val="en-US" w:eastAsia="zh-CN"/>
        </w:rPr>
        <w:t>开启/关闭数据采集</w:t>
      </w:r>
      <w:bookmarkEnd w:id="2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4"/>
        <w:gridCol w:w="1143"/>
        <w:gridCol w:w="1144"/>
        <w:gridCol w:w="1143"/>
        <w:gridCol w:w="1144"/>
        <w:gridCol w:w="1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 - 1</w:t>
            </w:r>
          </w:p>
        </w:tc>
        <w:tc>
          <w:tcPr>
            <w:tcW w:w="127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 +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0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...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 n-1</w:t>
            </w:r>
          </w:p>
        </w:tc>
        <w:tc>
          <w:tcPr>
            <w:tcW w:w="127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9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控制数据采集状态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ON/OFF=0x00:关闭数据采集</w:t>
            </w:r>
          </w:p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ON/OFF!=0x00:开启数据采集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Num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color w:val="000000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C总线控制的TFmini数量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[8,0]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 n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TFmini设备的从机地址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4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CHK=Byte0+Byte1+...+(Byte5+Num-1)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开启/关闭数据采集。若开启数据采集，STM32F103将定时10ms获取数据。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0x00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12915"/>
      <w:r>
        <w:rPr>
          <w:rFonts w:hint="eastAsia"/>
          <w:lang w:val="en-US" w:eastAsia="zh-CN"/>
        </w:rPr>
        <w:t>配置从机地址</w:t>
      </w:r>
      <w:bookmarkEnd w:id="3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Byte 4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Original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需要被修改地址的TFmini的从机地址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Target Address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目标地址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依据规格书修改从机地址，若配置成功后，将复位TFmini。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0x01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956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固定测距模式档位</w:t>
      </w:r>
      <w:r>
        <w:rPr>
          <w:rFonts w:hint="eastAsia"/>
          <w:lang w:val="en-US" w:eastAsia="zh-CN"/>
        </w:rPr>
        <w:t>和测距模式</w:t>
      </w:r>
      <w:bookmarkEnd w:id="4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2287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241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241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Inttime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固定测距模式档位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0x00,0x03,0x07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测距模式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Mode=0x00:测距模式自动切换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Mode!=0x00:固定测距档位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CHK=Byte0+Byte1+Byte2+Byte3+Byte4+Byte5</w:t>
            </w:r>
            <w:bookmarkStart w:id="9" w:name="_GoBack"/>
            <w:bookmarkEnd w:id="9"/>
          </w:p>
        </w:tc>
      </w:tr>
    </w:tbl>
    <w:p>
      <w:pPr>
        <w:rPr>
          <w:lang w:val="en-US" w:eastAsia="zh-CN"/>
        </w:rPr>
      </w:pPr>
      <w:r>
        <w:rPr>
          <w:rFonts w:hint="eastAsia"/>
          <w:lang w:val="en-US" w:eastAsia="zh-CN"/>
        </w:rPr>
        <w:t>修改TFmini的固定测距模式档位和测距模式。</w:t>
      </w: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0x02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5" w:name="_Toc1325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量程输出限制模式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eastAsia="zh-CN"/>
        </w:rPr>
        <w:t>量程输出限制阈值</w:t>
      </w:r>
      <w:bookmarkEnd w:id="5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1143"/>
        <w:gridCol w:w="1144"/>
        <w:gridCol w:w="1847"/>
        <w:gridCol w:w="193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8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93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  <w:tc>
          <w:tcPr>
            <w:tcW w:w="91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</w:t>
            </w:r>
          </w:p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Mode</w:t>
            </w:r>
          </w:p>
        </w:tc>
        <w:tc>
          <w:tcPr>
            <w:tcW w:w="184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L</w:t>
            </w:r>
          </w:p>
        </w:tc>
        <w:tc>
          <w:tcPr>
            <w:tcW w:w="193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Range Value H</w:t>
            </w:r>
          </w:p>
        </w:tc>
        <w:tc>
          <w:tcPr>
            <w:tcW w:w="91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8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量程输出限制模式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Mode=0x00:关闭量程限制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Mode!=0x00:开启量程限制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Range Value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量程输出限制阈值（单位：mm）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CHK=Byte0+Byte1+Byte2+...+Byte6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0x03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13965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信号强度阈值最低点</w:t>
      </w:r>
      <w:bookmarkEnd w:id="6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1548"/>
        <w:gridCol w:w="1549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1548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54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1548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L</w:t>
            </w:r>
          </w:p>
        </w:tc>
        <w:tc>
          <w:tcPr>
            <w:tcW w:w="154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Strength Low Threshold H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7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Strength Low Threshold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信号强度阈值最低点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L表示低8位；H表示高8位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[65535, 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3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CHK=Byte0+Byte1+Byte2+...+Byte5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0x04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7" w:name="_Toc14779"/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距离数据单位</w:t>
      </w:r>
      <w:bookmarkEnd w:id="7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距离数据单位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= 0x00:mm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Unit != 0x00:cm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0x05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8" w:name="_Toc10208"/>
      <w:r>
        <w:rPr>
          <w:lang w:eastAsia="zh-CN"/>
        </w:rPr>
        <w:t>恢复默认配置</w:t>
      </w:r>
      <w:bookmarkEnd w:id="8"/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309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309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  <w:tc>
          <w:tcPr>
            <w:tcW w:w="1605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09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1605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6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恢复默认配置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CHK=Byte0+Byte1+Byte2+Byte3+Byte4</w:t>
            </w:r>
          </w:p>
        </w:tc>
      </w:tr>
    </w:tbl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0x06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打印配置信息</w:t>
      </w:r>
    </w:p>
    <w:tbl>
      <w:tblPr>
        <w:tblStyle w:val="14"/>
        <w:tblpPr w:leftFromText="180" w:rightFromText="180" w:vertAnchor="text" w:horzAnchor="page" w:tblpX="834" w:tblpY="594"/>
        <w:tblOverlap w:val="never"/>
        <w:tblW w:w="10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143"/>
        <w:gridCol w:w="1144"/>
        <w:gridCol w:w="2287"/>
        <w:gridCol w:w="4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12" w:space="0"/>
              <w:right w:val="single" w:color="F79646" w:sz="8" w:space="0"/>
            </w:tcBorders>
            <w:shd w:val="clear" w:color="auto" w:fill="F79646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1143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1144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28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470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both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1143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11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2287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0420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Slave Addr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[0x78,0x07]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287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3431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70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上行-数据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10447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ASCII码信息打印。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10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96"/>
        <w:gridCol w:w="2082"/>
        <w:gridCol w:w="2089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上行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0</w:t>
            </w:r>
          </w:p>
        </w:tc>
        <w:tc>
          <w:tcPr>
            <w:tcW w:w="2096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1</w:t>
            </w:r>
          </w:p>
        </w:tc>
        <w:tc>
          <w:tcPr>
            <w:tcW w:w="2082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2</w:t>
            </w:r>
          </w:p>
        </w:tc>
        <w:tc>
          <w:tcPr>
            <w:tcW w:w="2089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3</w:t>
            </w:r>
          </w:p>
        </w:tc>
        <w:tc>
          <w:tcPr>
            <w:tcW w:w="2091" w:type="dxa"/>
            <w:tcBorders>
              <w:top w:val="single" w:color="FFFFFF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BD5B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Byte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0x42</w:t>
            </w:r>
          </w:p>
        </w:tc>
        <w:tc>
          <w:tcPr>
            <w:tcW w:w="209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0x57</w:t>
            </w:r>
          </w:p>
        </w:tc>
        <w:tc>
          <w:tcPr>
            <w:tcW w:w="2082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00B05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0x07</w:t>
            </w:r>
          </w:p>
        </w:tc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2091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447" w:type="dxa"/>
            <w:gridSpan w:val="5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名称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含义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配置结果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0x01:配置成功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0x02:配置参数错误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0x03:校验失败</w:t>
            </w:r>
          </w:p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Config Status = 0x04:配置失败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89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</w:t>
            </w:r>
          </w:p>
        </w:tc>
        <w:tc>
          <w:tcPr>
            <w:tcW w:w="4178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校验和</w:t>
            </w:r>
          </w:p>
        </w:tc>
        <w:tc>
          <w:tcPr>
            <w:tcW w:w="4180" w:type="dxa"/>
            <w:gridSpan w:val="2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CHK=Byte0+Byte1+Byte2+Byte3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851" w:header="851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4444577"/>
      <w:docPartObj>
        <w:docPartGallery w:val="autotext"/>
      </w:docPartObj>
    </w:sdtPr>
    <w:sdtContent>
      <w:p>
        <w:pPr>
          <w:pStyle w:val="7"/>
          <w:spacing w:before="120"/>
        </w:pPr>
        <w:r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-584835</wp:posOffset>
              </wp:positionH>
              <wp:positionV relativeFrom="paragraph">
                <wp:posOffset>-627380</wp:posOffset>
              </wp:positionV>
              <wp:extent cx="7609205" cy="1128395"/>
              <wp:effectExtent l="0" t="0" r="0" b="0"/>
              <wp:wrapNone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052" cy="11281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t>P</w:t>
        </w:r>
        <w:r>
          <w:rPr>
            <w:rFonts w:hint="eastAsia"/>
          </w:rPr>
          <w:t>age</w:t>
        </w:r>
        <w:r>
          <w:t xml:space="preserve">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-1066800</wp:posOffset>
          </wp:positionH>
          <wp:positionV relativeFrom="paragraph">
            <wp:posOffset>-540385</wp:posOffset>
          </wp:positionV>
          <wp:extent cx="7562850" cy="1199515"/>
          <wp:effectExtent l="0" t="0" r="0" b="63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199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6BB1"/>
    <w:multiLevelType w:val="singleLevel"/>
    <w:tmpl w:val="80E36BB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AD9CE6A"/>
    <w:multiLevelType w:val="singleLevel"/>
    <w:tmpl w:val="7AD9CE6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5C3A"/>
    <w:rsid w:val="00236A91"/>
    <w:rsid w:val="00370E73"/>
    <w:rsid w:val="003A6AF7"/>
    <w:rsid w:val="003F3EE2"/>
    <w:rsid w:val="004559A5"/>
    <w:rsid w:val="00465C04"/>
    <w:rsid w:val="004D6A87"/>
    <w:rsid w:val="006907FE"/>
    <w:rsid w:val="006C22E4"/>
    <w:rsid w:val="006D1535"/>
    <w:rsid w:val="00822EA3"/>
    <w:rsid w:val="00853E96"/>
    <w:rsid w:val="008A5E8B"/>
    <w:rsid w:val="008A6E49"/>
    <w:rsid w:val="008B70BA"/>
    <w:rsid w:val="00910A59"/>
    <w:rsid w:val="00932A77"/>
    <w:rsid w:val="00A73F14"/>
    <w:rsid w:val="00AA40AA"/>
    <w:rsid w:val="00AC65D6"/>
    <w:rsid w:val="00AF6ACB"/>
    <w:rsid w:val="00BA13AA"/>
    <w:rsid w:val="00BE378C"/>
    <w:rsid w:val="00C71279"/>
    <w:rsid w:val="00D5207D"/>
    <w:rsid w:val="00D6783E"/>
    <w:rsid w:val="00DB55A0"/>
    <w:rsid w:val="00DC2E48"/>
    <w:rsid w:val="00DD63FD"/>
    <w:rsid w:val="00E00F1C"/>
    <w:rsid w:val="00E34446"/>
    <w:rsid w:val="0E633991"/>
    <w:rsid w:val="194C23EE"/>
    <w:rsid w:val="2B8A41FB"/>
    <w:rsid w:val="2D405ECE"/>
    <w:rsid w:val="310016E3"/>
    <w:rsid w:val="38B42A1C"/>
    <w:rsid w:val="466A6644"/>
    <w:rsid w:val="71093F47"/>
    <w:rsid w:val="790338A7"/>
    <w:rsid w:val="7F362A20"/>
    <w:rsid w:val="7F9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/>
      <w:jc w:val="both"/>
    </w:pPr>
    <w:rPr>
      <w:rFonts w:asciiTheme="minorEastAsia" w:hAnsiTheme="minorEastAsia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4">
    <w:name w:val="Table Grid"/>
    <w:basedOn w:val="1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8">
    <w:name w:val="正文文本缩进 Char"/>
    <w:basedOn w:val="12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标题 Char"/>
    <w:basedOn w:val="12"/>
    <w:link w:val="11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0426\Documents\GitHub\TFmini-I2C-MasterExample_STM32F103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47E197-B285-4DDA-8F79-23F7609772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45</TotalTime>
  <ScaleCrop>false</ScaleCrop>
  <LinksUpToDate>false</LinksUpToDate>
  <CharactersWithSpaces>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2017-06-12T07:33:00Z</dcterms:created>
  <dc:creator>pc-33</dc:creator>
  <cp:lastModifiedBy>吴秀華</cp:lastModifiedBy>
  <cp:lastPrinted>2017-06-12T08:17:00Z</cp:lastPrinted>
  <dcterms:modified xsi:type="dcterms:W3CDTF">2018-09-13T07:32:44Z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